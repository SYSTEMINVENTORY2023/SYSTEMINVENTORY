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CCCC" w14:textId="56C2D516" w:rsidR="00B53D0D" w:rsidRDefault="00B53D0D" w:rsidP="007F14B9"/>
    <w:p w14:paraId="45980C53" w14:textId="751D9FFF" w:rsidR="007F14B9" w:rsidRDefault="007F14B9" w:rsidP="007F14B9"/>
    <w:p w14:paraId="0C8FDD4B" w14:textId="0587830A" w:rsidR="007F14B9" w:rsidRPr="00B10C46" w:rsidRDefault="007F14B9" w:rsidP="007F14B9">
      <w:pPr>
        <w:jc w:val="center"/>
        <w:rPr>
          <w:rFonts w:asciiTheme="minorHAnsi" w:hAnsiTheme="minorHAnsi"/>
        </w:rPr>
      </w:pPr>
      <w:r w:rsidRPr="00B10C46">
        <w:rPr>
          <w:rFonts w:asciiTheme="minorHAnsi" w:hAnsiTheme="minorHAnsi"/>
        </w:rPr>
        <w:t>PRUEBAS DE CARGA Y RENDIMIENTO</w:t>
      </w:r>
    </w:p>
    <w:p w14:paraId="1751420D" w14:textId="358BF905" w:rsidR="007F14B9" w:rsidRDefault="007F14B9" w:rsidP="007F14B9"/>
    <w:p w14:paraId="0CBEF7C0" w14:textId="77777777" w:rsidR="00B10C46" w:rsidRDefault="00B10C46" w:rsidP="007F14B9"/>
    <w:p w14:paraId="4BA80B36" w14:textId="021A9092" w:rsidR="00F74A0D" w:rsidRPr="001F2437" w:rsidRDefault="007F14B9" w:rsidP="001F2437">
      <w:pPr>
        <w:rPr>
          <w:rFonts w:asciiTheme="minorHAnsi" w:hAnsiTheme="minorHAnsi"/>
        </w:rPr>
      </w:pPr>
      <w:r w:rsidRPr="001F2437">
        <w:rPr>
          <w:rFonts w:asciiTheme="minorHAnsi" w:hAnsiTheme="minorHAnsi"/>
        </w:rPr>
        <w:t>PRUEBA DE CARGA</w:t>
      </w:r>
      <w:r w:rsidR="00F74A0D" w:rsidRPr="001F2437">
        <w:rPr>
          <w:rFonts w:asciiTheme="minorHAnsi" w:hAnsiTheme="minorHAnsi"/>
        </w:rPr>
        <w:t>.</w:t>
      </w:r>
    </w:p>
    <w:p w14:paraId="41CF03CB" w14:textId="4F08D720" w:rsidR="001F2437" w:rsidRDefault="00F74A0D" w:rsidP="001F2437">
      <w:pPr>
        <w:pStyle w:val="Prrafodelista"/>
      </w:pPr>
      <w:r>
        <w:t xml:space="preserve">Dato: </w:t>
      </w:r>
      <w:proofErr w:type="spellStart"/>
      <w:r>
        <w:t>Login</w:t>
      </w:r>
      <w:proofErr w:type="spellEnd"/>
      <w:r>
        <w:t xml:space="preserve"> </w:t>
      </w:r>
      <w:r w:rsidR="00B10C46">
        <w:t>página</w:t>
      </w:r>
      <w:r>
        <w:t xml:space="preserve"> y/o App móvil, Nombre Usuario- </w:t>
      </w:r>
      <w:proofErr w:type="spellStart"/>
      <w:r>
        <w:t>Gomezja</w:t>
      </w:r>
      <w:proofErr w:type="spellEnd"/>
      <w:r>
        <w:t>, Contraseña-jesusgom12.</w:t>
      </w:r>
    </w:p>
    <w:p w14:paraId="7515025B" w14:textId="48FFD17B" w:rsidR="001F2437" w:rsidRDefault="001F2437" w:rsidP="001F2437">
      <w:pPr>
        <w:pStyle w:val="Prrafodelista"/>
      </w:pPr>
    </w:p>
    <w:p w14:paraId="19143EAB" w14:textId="1A2C6FDD" w:rsidR="00B10C46" w:rsidRDefault="00B10C46" w:rsidP="001F2437">
      <w:pPr>
        <w:pStyle w:val="Prrafodelista"/>
      </w:pPr>
    </w:p>
    <w:p w14:paraId="35CC39BE" w14:textId="77777777" w:rsidR="00837F66" w:rsidRDefault="00837F66" w:rsidP="001F2437">
      <w:pPr>
        <w:pStyle w:val="Prrafodelista"/>
      </w:pPr>
    </w:p>
    <w:p w14:paraId="0BBFFD3C" w14:textId="1F34F536" w:rsidR="00B10C46" w:rsidRDefault="00B10C46" w:rsidP="001F243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PRECONDICIONES: </w:t>
      </w:r>
    </w:p>
    <w:p w14:paraId="4DAFEE42" w14:textId="78A644E4" w:rsidR="00B10C46" w:rsidRDefault="00B10C46" w:rsidP="00B10C46">
      <w:pPr>
        <w:pStyle w:val="Prrafodelista"/>
        <w:numPr>
          <w:ilvl w:val="0"/>
          <w:numId w:val="30"/>
        </w:numPr>
      </w:pPr>
      <w:r>
        <w:t xml:space="preserve">Usuario </w:t>
      </w:r>
      <w:r w:rsidR="00D72BAF">
        <w:t xml:space="preserve">debe estar </w:t>
      </w:r>
      <w:r>
        <w:t>registrado previamente</w:t>
      </w:r>
    </w:p>
    <w:p w14:paraId="63A2EE29" w14:textId="474BFB98" w:rsidR="00B10C46" w:rsidRPr="00B10C46" w:rsidRDefault="00B10C46" w:rsidP="00F122DD">
      <w:pPr>
        <w:pStyle w:val="Prrafodelista"/>
        <w:numPr>
          <w:ilvl w:val="0"/>
          <w:numId w:val="30"/>
        </w:numPr>
      </w:pPr>
      <w:r>
        <w:t>Rol asignado previamente</w:t>
      </w:r>
    </w:p>
    <w:p w14:paraId="5E374A7D" w14:textId="76CFFA4C" w:rsidR="00B10C46" w:rsidRDefault="00B10C46" w:rsidP="001F2437">
      <w:pPr>
        <w:rPr>
          <w:rFonts w:asciiTheme="minorHAnsi" w:hAnsiTheme="minorHAnsi"/>
        </w:rPr>
      </w:pPr>
    </w:p>
    <w:p w14:paraId="23C2325E" w14:textId="77777777" w:rsidR="00837F66" w:rsidRDefault="00837F66" w:rsidP="001F2437">
      <w:pPr>
        <w:rPr>
          <w:rFonts w:asciiTheme="minorHAnsi" w:hAnsiTheme="minorHAnsi"/>
        </w:rPr>
      </w:pPr>
    </w:p>
    <w:p w14:paraId="24CE09A1" w14:textId="7C9794E0" w:rsidR="00F74A0D" w:rsidRPr="001F2437" w:rsidRDefault="001F2437" w:rsidP="001F2437">
      <w:pPr>
        <w:rPr>
          <w:rFonts w:asciiTheme="minorHAnsi" w:hAnsiTheme="minorHAnsi"/>
        </w:rPr>
      </w:pPr>
      <w:r w:rsidRPr="001F2437">
        <w:rPr>
          <w:rFonts w:asciiTheme="minorHAnsi" w:hAnsiTheme="minorHAnsi"/>
        </w:rPr>
        <w:t>PASOS</w:t>
      </w:r>
      <w:r w:rsidR="00F74A0D" w:rsidRPr="001F2437">
        <w:rPr>
          <w:rFonts w:asciiTheme="minorHAnsi" w:hAnsiTheme="minorHAnsi"/>
        </w:rPr>
        <w:t xml:space="preserve">:  </w:t>
      </w:r>
    </w:p>
    <w:p w14:paraId="47BA47F0" w14:textId="77777777" w:rsidR="001F2437" w:rsidRDefault="001F2437" w:rsidP="001F2437">
      <w:pPr>
        <w:pStyle w:val="Prrafodelista"/>
      </w:pPr>
    </w:p>
    <w:p w14:paraId="6F33B68F" w14:textId="77777777" w:rsidR="00F74A0D" w:rsidRDefault="00F74A0D" w:rsidP="00F74A0D">
      <w:pPr>
        <w:pStyle w:val="Prrafodelista"/>
        <w:numPr>
          <w:ilvl w:val="0"/>
          <w:numId w:val="28"/>
        </w:numPr>
      </w:pPr>
      <w:r>
        <w:t xml:space="preserve">Abrir Navegador </w:t>
      </w:r>
      <w:hyperlink r:id="rId8" w:history="1">
        <w:r w:rsidRPr="00897871">
          <w:rPr>
            <w:rStyle w:val="Hipervnculo"/>
          </w:rPr>
          <w:t>www.https//telcomundo.com.co</w:t>
        </w:r>
      </w:hyperlink>
      <w:r>
        <w:t xml:space="preserve"> </w:t>
      </w:r>
    </w:p>
    <w:p w14:paraId="55853818" w14:textId="4435A8A7" w:rsidR="00F74A0D" w:rsidRDefault="00F74A0D" w:rsidP="00F74A0D">
      <w:pPr>
        <w:pStyle w:val="Prrafodelista"/>
        <w:numPr>
          <w:ilvl w:val="0"/>
          <w:numId w:val="28"/>
        </w:numPr>
      </w:pPr>
      <w:r>
        <w:t xml:space="preserve">Seleccionamos opción </w:t>
      </w:r>
      <w:proofErr w:type="spellStart"/>
      <w:r>
        <w:t>login</w:t>
      </w:r>
      <w:proofErr w:type="spellEnd"/>
      <w:r>
        <w:t xml:space="preserve"> ingresamos usuario, </w:t>
      </w:r>
    </w:p>
    <w:p w14:paraId="73376128" w14:textId="77777777" w:rsidR="00F74A0D" w:rsidRDefault="00F74A0D" w:rsidP="00F74A0D">
      <w:pPr>
        <w:pStyle w:val="Prrafodelista"/>
        <w:numPr>
          <w:ilvl w:val="0"/>
          <w:numId w:val="28"/>
        </w:numPr>
      </w:pPr>
      <w:r>
        <w:t>Seleccionamos opción contraseña ingresamos contraseña.</w:t>
      </w:r>
    </w:p>
    <w:p w14:paraId="221EBDA6" w14:textId="77777777" w:rsidR="00A407A4" w:rsidRDefault="00F74A0D" w:rsidP="00F74A0D">
      <w:pPr>
        <w:pStyle w:val="Prrafodelista"/>
        <w:numPr>
          <w:ilvl w:val="0"/>
          <w:numId w:val="28"/>
        </w:numPr>
      </w:pPr>
      <w:r>
        <w:t>Damos en ingresar</w:t>
      </w:r>
    </w:p>
    <w:p w14:paraId="25CAF139" w14:textId="6C130442" w:rsidR="00A407A4" w:rsidRDefault="00A407A4" w:rsidP="00A407A4">
      <w:pPr>
        <w:pStyle w:val="Prrafodelista"/>
      </w:pPr>
    </w:p>
    <w:p w14:paraId="30973616" w14:textId="77777777" w:rsidR="00837F66" w:rsidRDefault="00837F66" w:rsidP="00A407A4">
      <w:pPr>
        <w:pStyle w:val="Prrafodelista"/>
      </w:pPr>
    </w:p>
    <w:p w14:paraId="565340A2" w14:textId="77777777" w:rsidR="001F2437" w:rsidRDefault="001F2437" w:rsidP="00A407A4">
      <w:pPr>
        <w:pStyle w:val="Prrafodelista"/>
      </w:pPr>
    </w:p>
    <w:p w14:paraId="6B79B6C2" w14:textId="3481A5CF" w:rsidR="00A407A4" w:rsidRPr="001F2437" w:rsidRDefault="00A407A4" w:rsidP="00A407A4">
      <w:pPr>
        <w:rPr>
          <w:rFonts w:asciiTheme="minorHAnsi" w:hAnsiTheme="minorHAnsi"/>
        </w:rPr>
      </w:pPr>
      <w:r w:rsidRPr="001F2437">
        <w:rPr>
          <w:rFonts w:asciiTheme="minorHAnsi" w:hAnsiTheme="minorHAnsi"/>
        </w:rPr>
        <w:t>RESULTADO ESPERADO.</w:t>
      </w:r>
    </w:p>
    <w:p w14:paraId="6CC2C326" w14:textId="0F6CE21B" w:rsidR="00A407A4" w:rsidRDefault="001F2437" w:rsidP="00A407A4">
      <w:pPr>
        <w:pStyle w:val="Prrafodelista"/>
        <w:numPr>
          <w:ilvl w:val="0"/>
          <w:numId w:val="29"/>
        </w:numPr>
      </w:pPr>
      <w:r>
        <w:t>Ingreso exitoso a la plataforma</w:t>
      </w:r>
    </w:p>
    <w:p w14:paraId="17D2ABF9" w14:textId="77777777" w:rsidR="001F2437" w:rsidRDefault="001F2437" w:rsidP="00A407A4">
      <w:pPr>
        <w:pStyle w:val="Prrafodelista"/>
        <w:numPr>
          <w:ilvl w:val="0"/>
          <w:numId w:val="29"/>
        </w:numPr>
      </w:pPr>
      <w:r>
        <w:t>Cargue de las imágenes de las ofertas y promociones.</w:t>
      </w:r>
    </w:p>
    <w:p w14:paraId="479EB9E6" w14:textId="32743452" w:rsidR="001F2437" w:rsidRDefault="001F2437" w:rsidP="00A407A4">
      <w:pPr>
        <w:pStyle w:val="Prrafodelista"/>
        <w:numPr>
          <w:ilvl w:val="0"/>
          <w:numId w:val="29"/>
        </w:numPr>
      </w:pPr>
      <w:r>
        <w:t>Al pasar el cursor por el menú y al desplegar los submenús tiene su tiempo de respuesta inferior a 5 s.</w:t>
      </w:r>
    </w:p>
    <w:p w14:paraId="5F2AEE7D" w14:textId="2093227C" w:rsidR="001F2437" w:rsidRDefault="001F2437" w:rsidP="001F2437">
      <w:r>
        <w:t xml:space="preserve"> </w:t>
      </w:r>
    </w:p>
    <w:p w14:paraId="3BD08596" w14:textId="15332FF5" w:rsidR="00A407A4" w:rsidRDefault="00A407A4" w:rsidP="00A407A4">
      <w:pPr>
        <w:pStyle w:val="Prrafodelista"/>
      </w:pPr>
    </w:p>
    <w:p w14:paraId="67C38E1D" w14:textId="542FCCA5" w:rsidR="00B10C46" w:rsidRDefault="00B10C46" w:rsidP="00A407A4">
      <w:pPr>
        <w:pStyle w:val="Prrafodelista"/>
      </w:pPr>
    </w:p>
    <w:p w14:paraId="48CAB52D" w14:textId="51B61A72" w:rsidR="00B10C46" w:rsidRDefault="007F7D32" w:rsidP="00A407A4">
      <w:pPr>
        <w:pStyle w:val="Prrafodelista"/>
      </w:pPr>
      <w:r>
        <w:rPr>
          <w:noProof/>
        </w:rPr>
        <w:drawing>
          <wp:inline distT="0" distB="0" distL="0" distR="0" wp14:anchorId="52217123" wp14:editId="67FE30DE">
            <wp:extent cx="4219575" cy="3705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7089" t="12609" r="17853" b="24972"/>
                    <a:stretch/>
                  </pic:blipFill>
                  <pic:spPr bwMode="auto">
                    <a:xfrm>
                      <a:off x="0" y="0"/>
                      <a:ext cx="4225667" cy="3710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50109" w14:textId="4AC5791B" w:rsidR="00B10C46" w:rsidRDefault="00B10C46" w:rsidP="00A407A4">
      <w:pPr>
        <w:pStyle w:val="Prrafodelista"/>
      </w:pPr>
    </w:p>
    <w:p w14:paraId="14C3DB8D" w14:textId="77777777" w:rsidR="00B10C46" w:rsidRDefault="00B10C46" w:rsidP="00A407A4">
      <w:pPr>
        <w:pStyle w:val="Prrafodelista"/>
      </w:pPr>
    </w:p>
    <w:p w14:paraId="56C9BCA6" w14:textId="77777777" w:rsidR="00A407A4" w:rsidRDefault="00A407A4" w:rsidP="00A407A4">
      <w:pPr>
        <w:pStyle w:val="Prrafodelista"/>
      </w:pPr>
    </w:p>
    <w:p w14:paraId="5AA630AB" w14:textId="0504A686" w:rsidR="00B10C46" w:rsidRDefault="00B10C46" w:rsidP="00B10C46">
      <w:pPr>
        <w:pStyle w:val="Prrafodelista"/>
      </w:pPr>
    </w:p>
    <w:p w14:paraId="3E98DE59" w14:textId="0996D8B9" w:rsidR="00CA56AE" w:rsidRDefault="00CA56AE" w:rsidP="00B10C46">
      <w:pPr>
        <w:pStyle w:val="Prrafodelista"/>
      </w:pPr>
    </w:p>
    <w:p w14:paraId="7B04E341" w14:textId="058F41B5" w:rsidR="00CA56AE" w:rsidRDefault="00CA56AE" w:rsidP="00B10C46">
      <w:pPr>
        <w:pStyle w:val="Prrafodelista"/>
      </w:pPr>
    </w:p>
    <w:p w14:paraId="63D8716D" w14:textId="3402C93A" w:rsidR="00CA56AE" w:rsidRDefault="00CA56AE" w:rsidP="00B508BD">
      <w:pPr>
        <w:rPr>
          <w:rFonts w:asciiTheme="minorHAnsi" w:hAnsiTheme="minorHAnsi"/>
        </w:rPr>
      </w:pPr>
    </w:p>
    <w:p w14:paraId="69EE8ABD" w14:textId="77777777" w:rsidR="00837F66" w:rsidRPr="00B508BD" w:rsidRDefault="00837F66" w:rsidP="00B508BD">
      <w:pPr>
        <w:rPr>
          <w:rFonts w:asciiTheme="minorHAnsi" w:hAnsiTheme="minorHAnsi"/>
        </w:rPr>
      </w:pPr>
    </w:p>
    <w:p w14:paraId="4D0BD873" w14:textId="4158E0AF" w:rsidR="00CA56AE" w:rsidRPr="00B508BD" w:rsidRDefault="00CA56AE" w:rsidP="00B508BD">
      <w:pPr>
        <w:rPr>
          <w:rFonts w:asciiTheme="minorHAnsi" w:hAnsiTheme="minorHAnsi"/>
        </w:rPr>
      </w:pPr>
      <w:r w:rsidRPr="00B508BD">
        <w:rPr>
          <w:rFonts w:asciiTheme="minorHAnsi" w:hAnsiTheme="minorHAnsi"/>
        </w:rPr>
        <w:t>PRUEBA DE RENDIMIENTO</w:t>
      </w:r>
    </w:p>
    <w:p w14:paraId="501D2D3C" w14:textId="58B7A8CF" w:rsidR="00CA56AE" w:rsidRDefault="00CA56AE" w:rsidP="00B10C46">
      <w:pPr>
        <w:pStyle w:val="Prrafodelista"/>
      </w:pPr>
    </w:p>
    <w:p w14:paraId="18D3F7E6" w14:textId="16D9FF36" w:rsidR="00B508BD" w:rsidRDefault="00B508BD" w:rsidP="00B10C46">
      <w:pPr>
        <w:pStyle w:val="Prrafodelista"/>
      </w:pPr>
    </w:p>
    <w:p w14:paraId="50E63DE3" w14:textId="023B1E41" w:rsidR="00B508BD" w:rsidRDefault="00B508BD" w:rsidP="00B508BD">
      <w:pPr>
        <w:pStyle w:val="Prrafodelista"/>
        <w:numPr>
          <w:ilvl w:val="0"/>
          <w:numId w:val="31"/>
        </w:numPr>
      </w:pPr>
      <w:r>
        <w:t>En el momento de realizar la prueba de rendimiento se garantiza que sea bastante eficiente, cargue normalmente y no tenga ningún tipo de retardo o lentitud en la plataforma.</w:t>
      </w:r>
    </w:p>
    <w:p w14:paraId="5A286E9A" w14:textId="5C27FE75" w:rsidR="00B508BD" w:rsidRDefault="00B508BD" w:rsidP="00B10C46">
      <w:pPr>
        <w:pStyle w:val="Prrafodelista"/>
      </w:pPr>
    </w:p>
    <w:p w14:paraId="0559B9A8" w14:textId="2B713304" w:rsidR="00B508BD" w:rsidRDefault="00B508BD" w:rsidP="00B508BD">
      <w:pPr>
        <w:pStyle w:val="Prrafodelista"/>
        <w:numPr>
          <w:ilvl w:val="0"/>
          <w:numId w:val="31"/>
        </w:numPr>
      </w:pPr>
      <w:r>
        <w:t xml:space="preserve">Se hicieron 2 pruebas con roles diferentes (Asesor, </w:t>
      </w:r>
      <w:proofErr w:type="spellStart"/>
      <w:r>
        <w:t>Lider</w:t>
      </w:r>
      <w:proofErr w:type="spellEnd"/>
      <w:r>
        <w:t>) y sus ingresos fueron exitosos en la plataforma</w:t>
      </w:r>
      <w:r w:rsidR="004C2EBF">
        <w:t>.</w:t>
      </w:r>
    </w:p>
    <w:p w14:paraId="2C7256F6" w14:textId="7F4D583C" w:rsidR="004C2EBF" w:rsidRDefault="004C2EBF" w:rsidP="004C2EBF">
      <w:pPr>
        <w:pStyle w:val="Prrafodelista"/>
      </w:pPr>
    </w:p>
    <w:p w14:paraId="553F055C" w14:textId="6DBD7528" w:rsidR="00837F66" w:rsidRDefault="00837F66" w:rsidP="004C2EBF">
      <w:pPr>
        <w:pStyle w:val="Prrafodelista"/>
      </w:pPr>
    </w:p>
    <w:p w14:paraId="18447E76" w14:textId="16B44352" w:rsidR="00837F66" w:rsidRDefault="00837F66" w:rsidP="004C2EBF">
      <w:pPr>
        <w:pStyle w:val="Prrafodelista"/>
      </w:pPr>
    </w:p>
    <w:p w14:paraId="1C875B16" w14:textId="0FBE1A9C" w:rsidR="00837F66" w:rsidRDefault="00837F66" w:rsidP="004C2EBF">
      <w:pPr>
        <w:pStyle w:val="Prrafodelista"/>
      </w:pPr>
    </w:p>
    <w:p w14:paraId="0B0F8E51" w14:textId="6ED38361" w:rsidR="00837F66" w:rsidRDefault="00837F66" w:rsidP="004C2EBF">
      <w:pPr>
        <w:pStyle w:val="Prrafodelista"/>
      </w:pPr>
    </w:p>
    <w:p w14:paraId="436404CB" w14:textId="77777777" w:rsidR="00837F66" w:rsidRDefault="00837F66" w:rsidP="004C2EBF">
      <w:pPr>
        <w:pStyle w:val="Prrafodelista"/>
      </w:pPr>
    </w:p>
    <w:p w14:paraId="1EB8A3D8" w14:textId="6F18B097" w:rsidR="004C2EBF" w:rsidRDefault="004C2EBF" w:rsidP="00B508BD">
      <w:pPr>
        <w:pStyle w:val="Prrafodelista"/>
        <w:numPr>
          <w:ilvl w:val="0"/>
          <w:numId w:val="31"/>
        </w:numPr>
      </w:pPr>
      <w:r>
        <w:t xml:space="preserve">Tiene una capacidad de respuesta bastante rápida ya que se ejecuta en tiempos bastantes </w:t>
      </w:r>
      <w:r w:rsidR="00837F66">
        <w:t>mínimos.</w:t>
      </w:r>
    </w:p>
    <w:p w14:paraId="213B90AF" w14:textId="4AB027C0" w:rsidR="00837F66" w:rsidRDefault="00837F66" w:rsidP="00837F66"/>
    <w:p w14:paraId="62F1D454" w14:textId="726B83B6" w:rsidR="00837F66" w:rsidRDefault="00837F66" w:rsidP="00837F66"/>
    <w:p w14:paraId="21A8DE39" w14:textId="49E4DF1E" w:rsidR="00837F66" w:rsidRDefault="007F7D32" w:rsidP="00837F66">
      <w:r>
        <w:rPr>
          <w:noProof/>
        </w:rPr>
        <w:drawing>
          <wp:inline distT="0" distB="0" distL="0" distR="0" wp14:anchorId="6C507151" wp14:editId="04C75EB8">
            <wp:extent cx="5948661" cy="3276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898" t="1811"/>
                    <a:stretch/>
                  </pic:blipFill>
                  <pic:spPr bwMode="auto">
                    <a:xfrm>
                      <a:off x="0" y="0"/>
                      <a:ext cx="5961658" cy="3283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8CD5E" w14:textId="34FEA1D8" w:rsidR="00B10C46" w:rsidRDefault="00B10C46" w:rsidP="00A407A4">
      <w:pPr>
        <w:pStyle w:val="Prrafodelista"/>
      </w:pPr>
    </w:p>
    <w:p w14:paraId="1051A2C0" w14:textId="77777777" w:rsidR="00A407A4" w:rsidRDefault="00A407A4" w:rsidP="00A407A4">
      <w:pPr>
        <w:pStyle w:val="Prrafodelista"/>
      </w:pPr>
    </w:p>
    <w:p w14:paraId="28E1BB8F" w14:textId="40943212" w:rsidR="007F14B9" w:rsidRDefault="007F14B9" w:rsidP="00A407A4">
      <w:pPr>
        <w:pStyle w:val="Prrafodelista"/>
      </w:pPr>
      <w:r>
        <w:br/>
      </w:r>
      <w:r>
        <w:br/>
      </w:r>
    </w:p>
    <w:p w14:paraId="79F69914" w14:textId="77777777" w:rsidR="007F14B9" w:rsidRPr="007F14B9" w:rsidRDefault="007F14B9" w:rsidP="007F14B9"/>
    <w:sectPr w:rsidR="007F14B9" w:rsidRPr="007F14B9" w:rsidSect="007F14B9">
      <w:headerReference w:type="default" r:id="rId11"/>
      <w:footerReference w:type="default" r:id="rId12"/>
      <w:headerReference w:type="first" r:id="rId13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0D4D8" w14:textId="77777777" w:rsidR="009D00C9" w:rsidRDefault="009D00C9">
      <w:pPr>
        <w:spacing w:after="0" w:line="240" w:lineRule="auto"/>
      </w:pPr>
      <w:r>
        <w:separator/>
      </w:r>
    </w:p>
  </w:endnote>
  <w:endnote w:type="continuationSeparator" w:id="0">
    <w:p w14:paraId="10D54BE9" w14:textId="77777777" w:rsidR="009D00C9" w:rsidRDefault="009D0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73B89" w14:textId="43501E00" w:rsidR="00E85AFD" w:rsidRDefault="00E85AFD">
    <w:pPr>
      <w:pStyle w:val="Piedepgina"/>
      <w:jc w:val="right"/>
      <w:rPr>
        <w:color w:val="595959" w:themeColor="text1" w:themeTint="A6"/>
        <w:sz w:val="18"/>
      </w:rPr>
    </w:pPr>
  </w:p>
  <w:p w14:paraId="5643DDF2" w14:textId="0418D6F4" w:rsidR="00E85AFD" w:rsidRDefault="008F0A9B">
    <w:pPr>
      <w:pStyle w:val="Piedepgina"/>
    </w:pPr>
    <w:r>
      <w:rPr>
        <w:rFonts w:asciiTheme="majorHAnsi" w:hAnsiTheme="majorHAnsi" w:cs="Arial"/>
        <w:b/>
        <w:noProof/>
        <w:lang w:eastAsia="es-CO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F0523B1" wp14:editId="6432E4DA">
              <wp:simplePos x="0" y="0"/>
              <wp:positionH relativeFrom="column">
                <wp:posOffset>5105400</wp:posOffset>
              </wp:positionH>
              <wp:positionV relativeFrom="paragraph">
                <wp:posOffset>10160</wp:posOffset>
              </wp:positionV>
              <wp:extent cx="1247775" cy="276225"/>
              <wp:effectExtent l="0" t="0" r="9525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777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C41349" w14:textId="0D9E8DA4" w:rsidR="00E85AFD" w:rsidRPr="00B53D0D" w:rsidRDefault="00B53D0D">
                          <w:r w:rsidRPr="00B53D0D">
                            <w:rPr>
                              <w:sz w:val="18"/>
                            </w:rPr>
                            <w:t>GFPI</w:t>
                          </w:r>
                          <w:r w:rsidR="002D12AD" w:rsidRPr="00B53D0D">
                            <w:rPr>
                              <w:sz w:val="18"/>
                            </w:rPr>
                            <w:t>-F-</w:t>
                          </w:r>
                          <w:r w:rsidR="000F2166">
                            <w:rPr>
                              <w:sz w:val="18"/>
                            </w:rPr>
                            <w:t>135</w:t>
                          </w:r>
                          <w:r w:rsidRPr="00B53D0D">
                            <w:rPr>
                              <w:sz w:val="18"/>
                            </w:rPr>
                            <w:t xml:space="preserve"> V</w:t>
                          </w:r>
                          <w:r w:rsidR="002D12AD" w:rsidRPr="00B53D0D">
                            <w:rPr>
                              <w:sz w:val="18"/>
                            </w:rPr>
                            <w:t>0</w:t>
                          </w:r>
                          <w:r w:rsidR="00763DBE">
                            <w:rPr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0523B1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402pt;margin-top:.8pt;width:98.25pt;height:2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" fillcolor="white [3201]" stroked="f" strokeweight=".5pt">
              <v:textbox>
                <w:txbxContent>
                  <w:p w14:paraId="22C41349" w14:textId="0D9E8DA4" w:rsidR="00E85AFD" w:rsidRPr="00B53D0D" w:rsidRDefault="00B53D0D">
                    <w:r w:rsidRPr="00B53D0D">
                      <w:rPr>
                        <w:sz w:val="18"/>
                      </w:rPr>
                      <w:t>GFPI</w:t>
                    </w:r>
                    <w:r w:rsidR="002D12AD" w:rsidRPr="00B53D0D">
                      <w:rPr>
                        <w:sz w:val="18"/>
                      </w:rPr>
                      <w:t>-F-</w:t>
                    </w:r>
                    <w:r w:rsidR="000F2166">
                      <w:rPr>
                        <w:sz w:val="18"/>
                      </w:rPr>
                      <w:t>135</w:t>
                    </w:r>
                    <w:r w:rsidRPr="00B53D0D">
                      <w:rPr>
                        <w:sz w:val="18"/>
                      </w:rPr>
                      <w:t xml:space="preserve"> V</w:t>
                    </w:r>
                    <w:r w:rsidR="002D12AD" w:rsidRPr="00B53D0D">
                      <w:rPr>
                        <w:sz w:val="18"/>
                      </w:rPr>
                      <w:t>0</w:t>
                    </w:r>
                    <w:r w:rsidR="00763DBE">
                      <w:rPr>
                        <w:sz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  <w:p w14:paraId="04A66B54" w14:textId="3FD5B1F5" w:rsidR="00E85AFD" w:rsidRDefault="00E85A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6E83B" w14:textId="77777777" w:rsidR="009D00C9" w:rsidRDefault="009D00C9">
      <w:pPr>
        <w:spacing w:after="0" w:line="240" w:lineRule="auto"/>
      </w:pPr>
      <w:r>
        <w:separator/>
      </w:r>
    </w:p>
  </w:footnote>
  <w:footnote w:type="continuationSeparator" w:id="0">
    <w:p w14:paraId="68D6B8BF" w14:textId="77777777" w:rsidR="009D00C9" w:rsidRDefault="009D0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8635E" w14:textId="29F96B69" w:rsidR="00E85AFD" w:rsidRDefault="002E0F5A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1824" behindDoc="0" locked="0" layoutInCell="1" allowOverlap="1" wp14:anchorId="595AC467" wp14:editId="6EF4FE00">
          <wp:simplePos x="0" y="0"/>
          <wp:positionH relativeFrom="margin">
            <wp:posOffset>2447925</wp:posOffset>
          </wp:positionH>
          <wp:positionV relativeFrom="topMargin">
            <wp:posOffset>363855</wp:posOffset>
          </wp:positionV>
          <wp:extent cx="629920" cy="588645"/>
          <wp:effectExtent l="0" t="0" r="0" b="1905"/>
          <wp:wrapNone/>
          <wp:docPr id="9" name="Imagen 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12AD">
      <w:rPr>
        <w:noProof/>
        <w:lang w:val="es-ES" w:eastAsia="es-ES"/>
      </w:rPr>
      <w:t xml:space="preserve"> </w:t>
    </w:r>
    <w:r w:rsidR="002D12AD">
      <w:rPr>
        <w:noProof/>
        <w:lang w:eastAsia="es-CO"/>
      </w:rPr>
      <w:t xml:space="preserve">                                                                                                                      </w:t>
    </w:r>
  </w:p>
  <w:p w14:paraId="5178D12F" w14:textId="77777777" w:rsidR="00E85AFD" w:rsidRDefault="00E85AFD">
    <w:pPr>
      <w:pStyle w:val="Encabezado"/>
    </w:pPr>
  </w:p>
  <w:p w14:paraId="22FDCF38" w14:textId="77777777" w:rsidR="00E85AFD" w:rsidRDefault="00E85AFD">
    <w:pPr>
      <w:pStyle w:val="Encabezado"/>
      <w:tabs>
        <w:tab w:val="clear" w:pos="4419"/>
        <w:tab w:val="clear" w:pos="8838"/>
        <w:tab w:val="right" w:pos="8413"/>
      </w:tabs>
      <w:ind w:left="-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DF2BE" w14:textId="77777777" w:rsidR="00E85AFD" w:rsidRDefault="00E85AFD">
    <w:pPr>
      <w:pStyle w:val="Encabezado"/>
      <w:rPr>
        <w:noProof/>
        <w:lang w:val="es-ES" w:eastAsia="es-ES"/>
      </w:rPr>
    </w:pPr>
  </w:p>
  <w:p w14:paraId="73F621E3" w14:textId="77777777" w:rsidR="00E85AFD" w:rsidRDefault="00E85A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647"/>
    <w:multiLevelType w:val="multilevel"/>
    <w:tmpl w:val="4FF253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" w15:restartNumberingAfterBreak="0">
    <w:nsid w:val="11D1305E"/>
    <w:multiLevelType w:val="hybridMultilevel"/>
    <w:tmpl w:val="8A6CC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24521"/>
    <w:multiLevelType w:val="hybridMultilevel"/>
    <w:tmpl w:val="8A00BA1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C46C9"/>
    <w:multiLevelType w:val="multilevel"/>
    <w:tmpl w:val="55AAE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BCA4B26"/>
    <w:multiLevelType w:val="hybridMultilevel"/>
    <w:tmpl w:val="60E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6587B"/>
    <w:multiLevelType w:val="hybridMultilevel"/>
    <w:tmpl w:val="5846ED8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DA588E"/>
    <w:multiLevelType w:val="hybridMultilevel"/>
    <w:tmpl w:val="2D509BA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91360"/>
    <w:multiLevelType w:val="hybridMultilevel"/>
    <w:tmpl w:val="CEE0FD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51926"/>
    <w:multiLevelType w:val="hybridMultilevel"/>
    <w:tmpl w:val="7FFEBAE4"/>
    <w:lvl w:ilvl="0" w:tplc="7342161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421D4"/>
    <w:multiLevelType w:val="hybridMultilevel"/>
    <w:tmpl w:val="D8B2D3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B407B"/>
    <w:multiLevelType w:val="hybridMultilevel"/>
    <w:tmpl w:val="BBC6447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B7207"/>
    <w:multiLevelType w:val="hybridMultilevel"/>
    <w:tmpl w:val="81B819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B62FD0"/>
    <w:multiLevelType w:val="hybridMultilevel"/>
    <w:tmpl w:val="82546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4C41C4"/>
    <w:multiLevelType w:val="hybridMultilevel"/>
    <w:tmpl w:val="7D0E2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D1E5E"/>
    <w:multiLevelType w:val="hybridMultilevel"/>
    <w:tmpl w:val="3E406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97AC9"/>
    <w:multiLevelType w:val="hybridMultilevel"/>
    <w:tmpl w:val="706C7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D7E0D"/>
    <w:multiLevelType w:val="multilevel"/>
    <w:tmpl w:val="2A78A722"/>
    <w:lvl w:ilvl="0">
      <w:start w:val="3"/>
      <w:numFmt w:val="decimal"/>
      <w:lvlText w:val="%1"/>
      <w:lvlJc w:val="left"/>
      <w:pPr>
        <w:ind w:left="360" w:hanging="360"/>
      </w:pPr>
      <w:rPr>
        <w:rFonts w:cs="Kalinga" w:hint="default"/>
        <w:color w:val="000000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cs="Kalinga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Kalinga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Kalinga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Kaling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Kaling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Kaling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Kaling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Kalinga" w:hint="default"/>
        <w:color w:val="000000"/>
      </w:rPr>
    </w:lvl>
  </w:abstractNum>
  <w:abstractNum w:abstractNumId="19" w15:restartNumberingAfterBreak="0">
    <w:nsid w:val="66FD552B"/>
    <w:multiLevelType w:val="multilevel"/>
    <w:tmpl w:val="1F5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A94638"/>
    <w:multiLevelType w:val="multilevel"/>
    <w:tmpl w:val="453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C168C3"/>
    <w:multiLevelType w:val="hybridMultilevel"/>
    <w:tmpl w:val="AC2ED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17EA4"/>
    <w:multiLevelType w:val="hybridMultilevel"/>
    <w:tmpl w:val="7C9C08D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D7522700">
      <w:numFmt w:val="bullet"/>
      <w:lvlText w:val="•"/>
      <w:lvlJc w:val="left"/>
      <w:pPr>
        <w:ind w:left="1485" w:hanging="360"/>
      </w:pPr>
      <w:rPr>
        <w:rFonts w:ascii="Calibri" w:eastAsia="Calibri" w:hAnsi="Calibri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702A3E1E"/>
    <w:multiLevelType w:val="hybridMultilevel"/>
    <w:tmpl w:val="A0D45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2A45418"/>
    <w:multiLevelType w:val="hybridMultilevel"/>
    <w:tmpl w:val="AF083DD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A2550D"/>
    <w:multiLevelType w:val="multilevel"/>
    <w:tmpl w:val="96524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F56352"/>
    <w:multiLevelType w:val="hybridMultilevel"/>
    <w:tmpl w:val="D354B73A"/>
    <w:lvl w:ilvl="0" w:tplc="E112184E">
      <w:start w:val="1"/>
      <w:numFmt w:val="lowerLetter"/>
      <w:lvlText w:val="%1."/>
      <w:lvlJc w:val="left"/>
      <w:pPr>
        <w:ind w:left="785" w:hanging="360"/>
      </w:pPr>
      <w:rPr>
        <w:i w:val="0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C0C2B4A"/>
    <w:multiLevelType w:val="multilevel"/>
    <w:tmpl w:val="F47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7276BB"/>
    <w:multiLevelType w:val="multilevel"/>
    <w:tmpl w:val="7BF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0B71E7"/>
    <w:multiLevelType w:val="hybridMultilevel"/>
    <w:tmpl w:val="CAC8D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42266615">
    <w:abstractNumId w:val="24"/>
  </w:num>
  <w:num w:numId="2" w16cid:durableId="20399303">
    <w:abstractNumId w:val="26"/>
  </w:num>
  <w:num w:numId="3" w16cid:durableId="398402719">
    <w:abstractNumId w:val="22"/>
  </w:num>
  <w:num w:numId="4" w16cid:durableId="17378979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2703967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2183076">
    <w:abstractNumId w:val="16"/>
  </w:num>
  <w:num w:numId="7" w16cid:durableId="1812673099">
    <w:abstractNumId w:val="17"/>
  </w:num>
  <w:num w:numId="8" w16cid:durableId="2109813313">
    <w:abstractNumId w:val="0"/>
  </w:num>
  <w:num w:numId="9" w16cid:durableId="2065325731">
    <w:abstractNumId w:val="8"/>
  </w:num>
  <w:num w:numId="10" w16cid:durableId="1845438121">
    <w:abstractNumId w:val="23"/>
  </w:num>
  <w:num w:numId="11" w16cid:durableId="579295621">
    <w:abstractNumId w:val="3"/>
  </w:num>
  <w:num w:numId="12" w16cid:durableId="449668785">
    <w:abstractNumId w:val="1"/>
  </w:num>
  <w:num w:numId="13" w16cid:durableId="1363632194">
    <w:abstractNumId w:val="14"/>
  </w:num>
  <w:num w:numId="14" w16cid:durableId="2146965868">
    <w:abstractNumId w:val="15"/>
  </w:num>
  <w:num w:numId="15" w16cid:durableId="294869749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1515145639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1392848594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1773355244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388724230">
    <w:abstractNumId w:val="5"/>
  </w:num>
  <w:num w:numId="20" w16cid:durableId="2009403672">
    <w:abstractNumId w:val="18"/>
  </w:num>
  <w:num w:numId="21" w16cid:durableId="568997252">
    <w:abstractNumId w:val="13"/>
  </w:num>
  <w:num w:numId="22" w16cid:durableId="1300263075">
    <w:abstractNumId w:val="10"/>
  </w:num>
  <w:num w:numId="23" w16cid:durableId="994601622">
    <w:abstractNumId w:val="9"/>
  </w:num>
  <w:num w:numId="24" w16cid:durableId="811563213">
    <w:abstractNumId w:val="21"/>
  </w:num>
  <w:num w:numId="25" w16cid:durableId="1615482003">
    <w:abstractNumId w:val="4"/>
  </w:num>
  <w:num w:numId="26" w16cid:durableId="494415891">
    <w:abstractNumId w:val="12"/>
  </w:num>
  <w:num w:numId="27" w16cid:durableId="894967976">
    <w:abstractNumId w:val="7"/>
  </w:num>
  <w:num w:numId="28" w16cid:durableId="630092782">
    <w:abstractNumId w:val="11"/>
  </w:num>
  <w:num w:numId="29" w16cid:durableId="355809360">
    <w:abstractNumId w:val="6"/>
  </w:num>
  <w:num w:numId="30" w16cid:durableId="1014769282">
    <w:abstractNumId w:val="25"/>
  </w:num>
  <w:num w:numId="31" w16cid:durableId="1173570134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AFD"/>
    <w:rsid w:val="00047A4C"/>
    <w:rsid w:val="000F2166"/>
    <w:rsid w:val="00117BFB"/>
    <w:rsid w:val="00120424"/>
    <w:rsid w:val="00162A01"/>
    <w:rsid w:val="001F2437"/>
    <w:rsid w:val="00205C04"/>
    <w:rsid w:val="002D12AD"/>
    <w:rsid w:val="002E0F5A"/>
    <w:rsid w:val="003232D5"/>
    <w:rsid w:val="00364C40"/>
    <w:rsid w:val="003B2211"/>
    <w:rsid w:val="003B2FA3"/>
    <w:rsid w:val="003D7193"/>
    <w:rsid w:val="00400D09"/>
    <w:rsid w:val="00403C69"/>
    <w:rsid w:val="00430D6B"/>
    <w:rsid w:val="00450C10"/>
    <w:rsid w:val="004B542F"/>
    <w:rsid w:val="004C2EBF"/>
    <w:rsid w:val="00502891"/>
    <w:rsid w:val="005372FD"/>
    <w:rsid w:val="00560DB7"/>
    <w:rsid w:val="00571746"/>
    <w:rsid w:val="00585018"/>
    <w:rsid w:val="006866E9"/>
    <w:rsid w:val="006F6382"/>
    <w:rsid w:val="00702577"/>
    <w:rsid w:val="00763DBE"/>
    <w:rsid w:val="007F14B9"/>
    <w:rsid w:val="007F7D32"/>
    <w:rsid w:val="008132B0"/>
    <w:rsid w:val="00837F66"/>
    <w:rsid w:val="00844678"/>
    <w:rsid w:val="008858E2"/>
    <w:rsid w:val="008D6610"/>
    <w:rsid w:val="008F0A9B"/>
    <w:rsid w:val="009015A5"/>
    <w:rsid w:val="00946635"/>
    <w:rsid w:val="009766B7"/>
    <w:rsid w:val="009D00C9"/>
    <w:rsid w:val="009D187D"/>
    <w:rsid w:val="009D3278"/>
    <w:rsid w:val="00A31D72"/>
    <w:rsid w:val="00A33986"/>
    <w:rsid w:val="00A407A4"/>
    <w:rsid w:val="00A52B1A"/>
    <w:rsid w:val="00A63563"/>
    <w:rsid w:val="00A92164"/>
    <w:rsid w:val="00A961B0"/>
    <w:rsid w:val="00AF6C9A"/>
    <w:rsid w:val="00B10C46"/>
    <w:rsid w:val="00B457AB"/>
    <w:rsid w:val="00B508BD"/>
    <w:rsid w:val="00B53D0D"/>
    <w:rsid w:val="00B65A09"/>
    <w:rsid w:val="00BE5038"/>
    <w:rsid w:val="00BE5B33"/>
    <w:rsid w:val="00CA56AE"/>
    <w:rsid w:val="00CB0385"/>
    <w:rsid w:val="00D220DF"/>
    <w:rsid w:val="00D277E1"/>
    <w:rsid w:val="00D67698"/>
    <w:rsid w:val="00D67811"/>
    <w:rsid w:val="00D72BAF"/>
    <w:rsid w:val="00DF66B1"/>
    <w:rsid w:val="00E37EF0"/>
    <w:rsid w:val="00E54E2C"/>
    <w:rsid w:val="00E85AFD"/>
    <w:rsid w:val="00F3633D"/>
    <w:rsid w:val="00F54D2D"/>
    <w:rsid w:val="00F74A0D"/>
    <w:rsid w:val="00FB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69793E1E"/>
  <w15:docId w15:val="{6A082FD8-D857-4227-8F55-7A538B94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F74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ttps//telcomundo.com.co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FB3D7D-B4C4-4BDB-9192-21D551714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Formato_word-SENA-GC-F-005-V1.dotx</Template>
  <TotalTime>318</TotalTime>
  <Pages>3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1095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ASTRID SUAREZ</dc:creator>
  <cp:lastModifiedBy>hlmartineza</cp:lastModifiedBy>
  <cp:revision>30</cp:revision>
  <cp:lastPrinted>2016-06-08T15:42:00Z</cp:lastPrinted>
  <dcterms:created xsi:type="dcterms:W3CDTF">2020-09-22T02:17:00Z</dcterms:created>
  <dcterms:modified xsi:type="dcterms:W3CDTF">2022-12-02T02:35:00Z</dcterms:modified>
</cp:coreProperties>
</file>